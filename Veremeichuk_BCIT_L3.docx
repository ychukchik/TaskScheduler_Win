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1415" w14:textId="5AB1CB51" w:rsidR="00C53ADA" w:rsidRPr="006A0481" w:rsidRDefault="00C53ADA" w:rsidP="004D6D91">
      <w:pPr>
        <w:pStyle w:val="afff6"/>
      </w:pPr>
      <w:r w:rsidRPr="006A0481">
        <w:t>Министерство</w:t>
      </w:r>
      <w:r w:rsidR="00A93811">
        <w:t xml:space="preserve"> науки и высшего</w:t>
      </w:r>
      <w:r w:rsidRPr="006A0481">
        <w:t xml:space="preserve"> образования Российской Федерации</w:t>
      </w:r>
    </w:p>
    <w:p w14:paraId="2A733D66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22074EBE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0D649CF4" w14:textId="21062359" w:rsidR="00C53ADA" w:rsidRPr="006A0481" w:rsidRDefault="005D0AD2" w:rsidP="004D6D91">
      <w:pPr>
        <w:pStyle w:val="afff6"/>
        <w:rPr>
          <w:rFonts w:cs="Times New Roman"/>
        </w:rPr>
      </w:pPr>
      <w:r>
        <w:rPr>
          <w:rFonts w:cs="Times New Roman"/>
        </w:rPr>
        <w:t>Институт компьютерных наук и</w:t>
      </w:r>
      <w:r w:rsidR="00C53ADA" w:rsidRPr="006A0481">
        <w:rPr>
          <w:rFonts w:cs="Times New Roman"/>
        </w:rPr>
        <w:t xml:space="preserve"> </w:t>
      </w:r>
      <w:r w:rsidR="006E2B77">
        <w:rPr>
          <w:rFonts w:cs="Times New Roman"/>
        </w:rPr>
        <w:t>кибербезопасности</w:t>
      </w:r>
      <w:r w:rsidR="00C53ADA" w:rsidRPr="006A0481">
        <w:rPr>
          <w:rFonts w:cs="Times New Roman"/>
        </w:rPr>
        <w:t xml:space="preserve"> </w:t>
      </w:r>
    </w:p>
    <w:p w14:paraId="67E5EC85" w14:textId="77777777" w:rsidR="00C53ADA" w:rsidRDefault="00C53ADA" w:rsidP="00D335CB">
      <w:pPr>
        <w:pStyle w:val="afffd"/>
      </w:pPr>
    </w:p>
    <w:p w14:paraId="7AAF86C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AD25FA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3AD528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43E75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0F272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5E23F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5968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BA943E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79ECCA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321E3DC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D348841" w14:textId="1BE4AC0B" w:rsidR="002632D6" w:rsidRPr="00A93811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576810">
        <w:rPr>
          <w:lang w:val="ru-RU"/>
        </w:rPr>
        <w:t>3</w:t>
      </w:r>
    </w:p>
    <w:p w14:paraId="735C0FB5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DD39AC0" w14:textId="70CE5078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r w:rsidR="00576810">
        <w:t>Планировщик задач Windows</w:t>
      </w:r>
      <w:r w:rsidRPr="006A0481">
        <w:t>»</w:t>
      </w:r>
    </w:p>
    <w:p w14:paraId="29E4854D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EDAB4BD" w14:textId="215833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9009FD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6754815D" w14:textId="77777777" w:rsidR="00C53ADA" w:rsidRDefault="00C53ADA" w:rsidP="00C53ADA"/>
    <w:p w14:paraId="2FF3AA4C" w14:textId="77777777" w:rsidR="00C53ADA" w:rsidRDefault="00C53ADA" w:rsidP="00C53ADA"/>
    <w:p w14:paraId="31D8F376" w14:textId="77777777" w:rsidR="00830F2D" w:rsidRDefault="00830F2D" w:rsidP="00C53ADA"/>
    <w:p w14:paraId="6B00C524" w14:textId="77777777" w:rsidR="00830F2D" w:rsidRDefault="00830F2D" w:rsidP="00111FF9">
      <w:pPr>
        <w:ind w:firstLine="0"/>
      </w:pPr>
    </w:p>
    <w:p w14:paraId="1797D6AA" w14:textId="77777777" w:rsidR="00830F2D" w:rsidRDefault="00830F2D" w:rsidP="00C53ADA"/>
    <w:p w14:paraId="3712F07B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6CA0656A" w14:textId="05490421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44960">
        <w:t>51</w:t>
      </w:r>
      <w:r w:rsidR="003F274E">
        <w:t>51004</w:t>
      </w:r>
      <w:r w:rsidR="003F274E" w:rsidRPr="003F274E">
        <w:t>/</w:t>
      </w:r>
      <w:r w:rsidR="003F274E">
        <w:t>10</w:t>
      </w:r>
      <w:r w:rsidR="004E1421">
        <w:t>1</w:t>
      </w:r>
      <w:r w:rsidR="003F274E">
        <w:t>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605F7F54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4AA4A20A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7A480E5" w14:textId="7FD44758" w:rsidR="00C53ADA" w:rsidRPr="00B57B60" w:rsidRDefault="00A93811" w:rsidP="00111FF9">
      <w:pPr>
        <w:pStyle w:val="a"/>
        <w:jc w:val="left"/>
      </w:pPr>
      <w:r>
        <w:t>П</w:t>
      </w:r>
      <w:r w:rsidR="00C93DCC" w:rsidRPr="00C93DCC">
        <w:t>реподавател</w:t>
      </w:r>
      <w:r>
        <w:t>ь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77381B">
        <w:t>Соловей Р.С.</w:t>
      </w:r>
    </w:p>
    <w:p w14:paraId="1CF19C1F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7BFF1D50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5146DEB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BC97A8D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B6F7D89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F2FFCF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F083D82" w14:textId="6F1FC5C8" w:rsidR="00C93DCC" w:rsidRPr="00C926E2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D8707D">
        <w:rPr>
          <w:rFonts w:eastAsia="Times New Roman" w:cs="Times New Roman"/>
          <w:lang w:val="en-US"/>
        </w:rPr>
        <w:t>4</w:t>
      </w:r>
    </w:p>
    <w:p w14:paraId="5C009D23" w14:textId="77777777" w:rsidR="00C926E2" w:rsidRPr="00111FF9" w:rsidRDefault="00C926E2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</w:p>
    <w:p w14:paraId="2A2CA3D5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10C7EF94" w14:textId="4CA931E1" w:rsidR="00C93DCC" w:rsidRPr="00C926E2" w:rsidRDefault="00576810" w:rsidP="00C93DCC">
      <w:pPr>
        <w:suppressAutoHyphens/>
        <w:rPr>
          <w:rFonts w:eastAsia="Times New Roman" w:cs="Times New Roman"/>
        </w:rPr>
      </w:pPr>
      <w:r>
        <w:t>Изучить возможности встроенного в ОС Windows планировщика задач.</w:t>
      </w:r>
    </w:p>
    <w:p w14:paraId="678C610F" w14:textId="77777777" w:rsidR="0077381B" w:rsidRDefault="0077381B" w:rsidP="00C93DCC">
      <w:pPr>
        <w:suppressAutoHyphens/>
        <w:rPr>
          <w:rFonts w:eastAsia="Times New Roman" w:cs="Times New Roman"/>
        </w:rPr>
      </w:pPr>
    </w:p>
    <w:p w14:paraId="6876EC60" w14:textId="04575C84" w:rsidR="0077381B" w:rsidRDefault="0077381B" w:rsidP="0077381B">
      <w:pPr>
        <w:pStyle w:val="a6"/>
      </w:pPr>
      <w:r>
        <w:t>Задача</w:t>
      </w:r>
    </w:p>
    <w:p w14:paraId="6FB0B2BC" w14:textId="75E92280" w:rsidR="00C926E2" w:rsidRPr="00C926E2" w:rsidRDefault="00576810" w:rsidP="00576810">
      <w:r>
        <w:t>Реализовать программу для управления планировщиком задач в ОС Windows, использующую возможности Windows API.</w:t>
      </w:r>
    </w:p>
    <w:p w14:paraId="0E3A97D2" w14:textId="77777777" w:rsidR="0077381B" w:rsidRDefault="0077381B" w:rsidP="0077381B"/>
    <w:p w14:paraId="75B59C72" w14:textId="0C90CD1A" w:rsidR="008F23C4" w:rsidRDefault="009B49C4" w:rsidP="008F23C4">
      <w:pPr>
        <w:pStyle w:val="a6"/>
      </w:pPr>
      <w:r>
        <w:t>Требования</w:t>
      </w:r>
    </w:p>
    <w:p w14:paraId="343811B6" w14:textId="77777777" w:rsidR="009B49C4" w:rsidRDefault="009B49C4" w:rsidP="009B49C4">
      <w:pPr>
        <w:pStyle w:val="af6"/>
        <w:numPr>
          <w:ilvl w:val="0"/>
          <w:numId w:val="45"/>
        </w:numPr>
      </w:pPr>
      <w:r>
        <w:t>язык программирования: C/C++;</w:t>
      </w:r>
    </w:p>
    <w:p w14:paraId="7FB21307" w14:textId="505C5A22" w:rsidR="009B49C4" w:rsidRDefault="009B49C4" w:rsidP="009B49C4">
      <w:pPr>
        <w:pStyle w:val="af6"/>
        <w:numPr>
          <w:ilvl w:val="0"/>
          <w:numId w:val="45"/>
        </w:numPr>
      </w:pPr>
      <w:r>
        <w:t>разрабатываемая программа не должна использовать готовые обертки над Windows API;</w:t>
      </w:r>
    </w:p>
    <w:p w14:paraId="6C625E07" w14:textId="5CAF2D0C" w:rsidR="009B49C4" w:rsidRDefault="009B49C4" w:rsidP="009B49C4">
      <w:pPr>
        <w:pStyle w:val="af6"/>
        <w:numPr>
          <w:ilvl w:val="0"/>
          <w:numId w:val="45"/>
        </w:numPr>
      </w:pPr>
      <w:r>
        <w:t>программа должна уметь выводить список активных задач и их статус;</w:t>
      </w:r>
    </w:p>
    <w:p w14:paraId="6FB93531" w14:textId="537D2022" w:rsidR="009B49C4" w:rsidRDefault="009B49C4" w:rsidP="009B49C4">
      <w:pPr>
        <w:pStyle w:val="af6"/>
        <w:numPr>
          <w:ilvl w:val="0"/>
          <w:numId w:val="45"/>
        </w:numPr>
      </w:pPr>
      <w:r>
        <w:t>создайте правило, уведомляющее пользователя о внесении изменений в механизмы безопасности Windows: в работу встроенного антивируса Windows Defender, изменении любых настроек брандмауэра;</w:t>
      </w:r>
    </w:p>
    <w:p w14:paraId="7354EC67" w14:textId="07880699" w:rsidR="009B49C4" w:rsidRDefault="009B49C4" w:rsidP="009B49C4">
      <w:pPr>
        <w:pStyle w:val="af6"/>
        <w:numPr>
          <w:ilvl w:val="0"/>
          <w:numId w:val="45"/>
        </w:numPr>
      </w:pPr>
      <w:r>
        <w:t xml:space="preserve">создайте правило, уведомляющее пользователя, когда брандмауэр  Windows блокирует </w:t>
      </w:r>
      <w:proofErr w:type="spellStart"/>
      <w:r>
        <w:t>ping</w:t>
      </w:r>
      <w:proofErr w:type="spellEnd"/>
      <w:r>
        <w:t>-запрос с определенного IP-адреса;</w:t>
      </w:r>
    </w:p>
    <w:p w14:paraId="5E7AE501" w14:textId="69FF0C4F" w:rsidR="00C3208B" w:rsidRPr="00303877" w:rsidRDefault="009B49C4" w:rsidP="009B49C4">
      <w:pPr>
        <w:pStyle w:val="af6"/>
        <w:numPr>
          <w:ilvl w:val="0"/>
          <w:numId w:val="45"/>
        </w:numPr>
      </w:pPr>
      <w:r>
        <w:t xml:space="preserve">поддержка ОС Windows </w:t>
      </w:r>
      <w:proofErr w:type="gramStart"/>
      <w:r>
        <w:t>7 – 10</w:t>
      </w:r>
      <w:proofErr w:type="gramEnd"/>
      <w:r>
        <w:t>.</w:t>
      </w:r>
    </w:p>
    <w:p w14:paraId="2BEDC702" w14:textId="77777777" w:rsidR="00C3208B" w:rsidRDefault="00C3208B" w:rsidP="00C3208B"/>
    <w:p w14:paraId="5BF87144" w14:textId="2C6D4797" w:rsidR="00C3208B" w:rsidRDefault="00C3208B" w:rsidP="00C3208B">
      <w:pPr>
        <w:pStyle w:val="a6"/>
      </w:pPr>
      <w:r>
        <w:t>Ход работы</w:t>
      </w:r>
    </w:p>
    <w:p w14:paraId="189386EA" w14:textId="77777777" w:rsidR="00470F63" w:rsidRPr="003164D8" w:rsidRDefault="00470F63" w:rsidP="00470F63">
      <w:r>
        <w:t xml:space="preserve">Работа была выполнена на виртуальной машине </w:t>
      </w:r>
      <w:r>
        <w:rPr>
          <w:lang w:val="en-US"/>
        </w:rPr>
        <w:t>Windows</w:t>
      </w:r>
      <w:r w:rsidRPr="00470F63">
        <w:t xml:space="preserve"> 10 </w:t>
      </w:r>
      <w:r>
        <w:rPr>
          <w:lang w:val="en-US"/>
        </w:rPr>
        <w:t>Pro</w:t>
      </w:r>
      <w:r w:rsidRPr="00470F63">
        <w:t>.</w:t>
      </w:r>
    </w:p>
    <w:p w14:paraId="168D6109" w14:textId="07941EF4" w:rsidR="00E56462" w:rsidRPr="003164D8" w:rsidRDefault="00470F63" w:rsidP="00470F63">
      <w:r>
        <w:t>Планировщик</w:t>
      </w:r>
      <w:r w:rsidRPr="003164D8">
        <w:t xml:space="preserve"> </w:t>
      </w:r>
      <w:r>
        <w:t>задач</w:t>
      </w:r>
      <w:r w:rsidRPr="003164D8">
        <w:t xml:space="preserve"> </w:t>
      </w:r>
      <w:r>
        <w:rPr>
          <w:lang w:val="en-US"/>
        </w:rPr>
        <w:t>Window</w:t>
      </w:r>
      <w:r w:rsidRPr="003164D8">
        <w:t xml:space="preserve"> </w:t>
      </w:r>
      <w:r>
        <w:t>открывается</w:t>
      </w:r>
      <w:r w:rsidRPr="003164D8">
        <w:t xml:space="preserve"> </w:t>
      </w:r>
      <w:r>
        <w:t>с</w:t>
      </w:r>
      <w:r w:rsidRPr="003164D8">
        <w:t xml:space="preserve"> </w:t>
      </w:r>
      <w:r>
        <w:t>помощью</w:t>
      </w:r>
      <w:r w:rsidRPr="003164D8">
        <w:t xml:space="preserve"> </w:t>
      </w:r>
      <w:r>
        <w:t>вызова</w:t>
      </w:r>
      <w:r w:rsidRPr="003164D8">
        <w:t xml:space="preserve"> </w:t>
      </w:r>
      <w:r>
        <w:rPr>
          <w:lang w:val="en-US"/>
        </w:rPr>
        <w:t>Win</w:t>
      </w:r>
      <w:r w:rsidRPr="003164D8">
        <w:t>+</w:t>
      </w:r>
      <w:r>
        <w:rPr>
          <w:lang w:val="en-US"/>
        </w:rPr>
        <w:t>X</w:t>
      </w:r>
      <w:r w:rsidRPr="003164D8">
        <w:t xml:space="preserve"> -&gt; </w:t>
      </w:r>
      <w:r>
        <w:rPr>
          <w:lang w:val="en-US"/>
        </w:rPr>
        <w:t>Computer</w:t>
      </w:r>
      <w:r w:rsidRPr="003164D8">
        <w:t xml:space="preserve"> </w:t>
      </w:r>
      <w:r>
        <w:rPr>
          <w:lang w:val="en-US"/>
        </w:rPr>
        <w:t>Manager</w:t>
      </w:r>
      <w:r w:rsidRPr="003164D8">
        <w:t xml:space="preserve"> -&gt; </w:t>
      </w:r>
      <w:r>
        <w:rPr>
          <w:lang w:val="en-US"/>
        </w:rPr>
        <w:t>Task</w:t>
      </w:r>
      <w:r w:rsidRPr="003164D8">
        <w:t xml:space="preserve"> </w:t>
      </w:r>
      <w:proofErr w:type="spellStart"/>
      <w:r>
        <w:rPr>
          <w:lang w:val="en-US"/>
        </w:rPr>
        <w:t>Sheduler</w:t>
      </w:r>
      <w:proofErr w:type="spellEnd"/>
      <w:r w:rsidRPr="003164D8">
        <w:t>.</w:t>
      </w:r>
    </w:p>
    <w:p w14:paraId="4BAC239A" w14:textId="77777777" w:rsidR="00481317" w:rsidRPr="003164D8" w:rsidRDefault="00481317" w:rsidP="00470F63"/>
    <w:p w14:paraId="3B9010D4" w14:textId="77777777" w:rsidR="00481317" w:rsidRDefault="00481317" w:rsidP="00481317">
      <w:pPr>
        <w:pStyle w:val="af8"/>
      </w:pPr>
      <w:r w:rsidRPr="00481317">
        <w:rPr>
          <w:noProof/>
          <w:lang w:val="en-US"/>
        </w:rPr>
        <w:lastRenderedPageBreak/>
        <w:drawing>
          <wp:inline distT="0" distB="0" distL="0" distR="0" wp14:anchorId="199F869D" wp14:editId="681E78D7">
            <wp:extent cx="6300470" cy="6306820"/>
            <wp:effectExtent l="0" t="0" r="0" b="0"/>
            <wp:docPr id="12422180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80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588B" w14:textId="622E4068" w:rsidR="00481317" w:rsidRDefault="00481317" w:rsidP="00481317">
      <w:pPr>
        <w:pStyle w:val="ad"/>
        <w:rPr>
          <w:lang w:val="en-US"/>
        </w:rPr>
      </w:pPr>
      <w:r>
        <w:t>Рисунок</w:t>
      </w:r>
      <w:r w:rsidRPr="00DE3D21">
        <w:rPr>
          <w:lang w:val="en-US"/>
        </w:rPr>
        <w:t xml:space="preserve"> </w:t>
      </w:r>
      <w:r>
        <w:fldChar w:fldCharType="begin"/>
      </w:r>
      <w:r w:rsidRPr="00DE3D21">
        <w:rPr>
          <w:lang w:val="en-US"/>
        </w:rPr>
        <w:instrText xml:space="preserve"> </w:instrText>
      </w:r>
      <w:r w:rsidRPr="003164D8">
        <w:rPr>
          <w:lang w:val="en-US"/>
        </w:rPr>
        <w:instrText>SEQ</w:instrText>
      </w:r>
      <w:r w:rsidRPr="00DE3D21">
        <w:rPr>
          <w:lang w:val="en-US"/>
        </w:rPr>
        <w:instrText xml:space="preserve"> </w:instrText>
      </w:r>
      <w:r>
        <w:instrText>Рисунок</w:instrText>
      </w:r>
      <w:r w:rsidRPr="00DE3D21">
        <w:rPr>
          <w:lang w:val="en-US"/>
        </w:rPr>
        <w:instrText xml:space="preserve"> \* </w:instrText>
      </w:r>
      <w:r w:rsidRPr="003164D8">
        <w:rPr>
          <w:lang w:val="en-US"/>
        </w:rPr>
        <w:instrText>ARABIC</w:instrText>
      </w:r>
      <w:r w:rsidRPr="00DE3D21">
        <w:rPr>
          <w:lang w:val="en-US"/>
        </w:rPr>
        <w:instrText xml:space="preserve"> </w:instrText>
      </w:r>
      <w:r>
        <w:fldChar w:fldCharType="separate"/>
      </w:r>
      <w:r w:rsidR="00054197">
        <w:rPr>
          <w:noProof/>
          <w:lang w:val="en-US"/>
        </w:rPr>
        <w:t>1</w:t>
      </w:r>
      <w:r>
        <w:fldChar w:fldCharType="end"/>
      </w:r>
      <w:r w:rsidRPr="00DE3D21">
        <w:rPr>
          <w:lang w:val="en-US"/>
        </w:rPr>
        <w:t xml:space="preserve"> – </w:t>
      </w:r>
      <w:r>
        <w:t>Открытие</w:t>
      </w:r>
      <w:r w:rsidRPr="00DE3D21">
        <w:rPr>
          <w:lang w:val="en-US"/>
        </w:rPr>
        <w:t xml:space="preserve"> </w:t>
      </w:r>
      <w:r>
        <w:t>планировщика</w:t>
      </w:r>
      <w:r w:rsidRPr="00DE3D21">
        <w:rPr>
          <w:lang w:val="en-US"/>
        </w:rPr>
        <w:t xml:space="preserve"> </w:t>
      </w:r>
      <w:r>
        <w:t>задач</w:t>
      </w:r>
    </w:p>
    <w:p w14:paraId="67327A03" w14:textId="77777777" w:rsidR="006C1BE2" w:rsidRDefault="006C1BE2" w:rsidP="006C1BE2">
      <w:pPr>
        <w:rPr>
          <w:lang w:val="en-US"/>
        </w:rPr>
      </w:pPr>
    </w:p>
    <w:p w14:paraId="04B93B91" w14:textId="77777777" w:rsidR="00534827" w:rsidRDefault="006C1BE2" w:rsidP="00534827">
      <w:pPr>
        <w:pStyle w:val="af8"/>
      </w:pPr>
      <w:r w:rsidRPr="006C1BE2">
        <w:rPr>
          <w:lang w:val="en-US"/>
        </w:rPr>
        <w:drawing>
          <wp:inline distT="0" distB="0" distL="0" distR="0" wp14:anchorId="606A30AC" wp14:editId="1FBC0EC7">
            <wp:extent cx="4667901" cy="1457528"/>
            <wp:effectExtent l="0" t="0" r="0" b="9525"/>
            <wp:docPr id="138420683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0683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FF46" w14:textId="60E8FAD4" w:rsidR="006C1BE2" w:rsidRDefault="00534827" w:rsidP="0053482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Запуск программы</w:t>
      </w:r>
    </w:p>
    <w:p w14:paraId="29AD6797" w14:textId="77777777" w:rsidR="00054197" w:rsidRDefault="00054197" w:rsidP="00054197"/>
    <w:p w14:paraId="0A455720" w14:textId="77777777" w:rsidR="00054197" w:rsidRDefault="00054197" w:rsidP="00054197">
      <w:pPr>
        <w:pStyle w:val="af8"/>
      </w:pPr>
      <w:r w:rsidRPr="00054197">
        <w:lastRenderedPageBreak/>
        <w:drawing>
          <wp:inline distT="0" distB="0" distL="0" distR="0" wp14:anchorId="4444EF55" wp14:editId="788F15A6">
            <wp:extent cx="5471160" cy="3907893"/>
            <wp:effectExtent l="0" t="0" r="0" b="0"/>
            <wp:docPr id="147128911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911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054" cy="39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F26" w14:textId="58D76DF3" w:rsidR="00054197" w:rsidRPr="00054197" w:rsidRDefault="00054197" w:rsidP="0005419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Отображение запущенных задач в Планировщике заданий</w:t>
      </w:r>
    </w:p>
    <w:p w14:paraId="2EE4D97E" w14:textId="77777777" w:rsidR="006C1BE2" w:rsidRPr="00054197" w:rsidRDefault="006C1BE2" w:rsidP="00054197">
      <w:pPr>
        <w:ind w:firstLine="0"/>
      </w:pPr>
    </w:p>
    <w:p w14:paraId="6FA7DDC0" w14:textId="77777777" w:rsidR="00534827" w:rsidRDefault="006C1BE2" w:rsidP="00534827">
      <w:pPr>
        <w:pStyle w:val="af8"/>
      </w:pPr>
      <w:r w:rsidRPr="006C1BE2">
        <w:rPr>
          <w:lang w:val="en-US"/>
        </w:rPr>
        <w:drawing>
          <wp:inline distT="0" distB="0" distL="0" distR="0" wp14:anchorId="51DBFCDA" wp14:editId="427A691B">
            <wp:extent cx="5194576" cy="4107180"/>
            <wp:effectExtent l="0" t="0" r="0" b="0"/>
            <wp:docPr id="116471590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590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423" cy="41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6B86" w14:textId="24537D7B" w:rsidR="006C1BE2" w:rsidRPr="006C1BE2" w:rsidRDefault="00534827" w:rsidP="00534827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4</w:t>
      </w:r>
      <w:r>
        <w:fldChar w:fldCharType="end"/>
      </w:r>
      <w:r>
        <w:t xml:space="preserve"> – Изменение настроек </w:t>
      </w:r>
      <w:proofErr w:type="spellStart"/>
      <w:r>
        <w:t>фаервола</w:t>
      </w:r>
      <w:proofErr w:type="spellEnd"/>
    </w:p>
    <w:p w14:paraId="43FF5A8C" w14:textId="77777777" w:rsidR="003164D8" w:rsidRDefault="003164D8" w:rsidP="003164D8">
      <w:pPr>
        <w:rPr>
          <w:lang w:val="en-US"/>
        </w:rPr>
      </w:pPr>
    </w:p>
    <w:p w14:paraId="78025EEA" w14:textId="77777777" w:rsidR="00DE3D21" w:rsidRDefault="00DE3D21" w:rsidP="003164D8">
      <w:pPr>
        <w:rPr>
          <w:lang w:val="en-US"/>
        </w:rPr>
      </w:pPr>
    </w:p>
    <w:p w14:paraId="06C37EAB" w14:textId="77777777" w:rsidR="00534827" w:rsidRDefault="007166AB" w:rsidP="00534827">
      <w:pPr>
        <w:pStyle w:val="af8"/>
      </w:pPr>
      <w:r w:rsidRPr="007166AB">
        <w:rPr>
          <w:lang w:val="en-US"/>
        </w:rPr>
        <w:drawing>
          <wp:inline distT="0" distB="0" distL="0" distR="0" wp14:anchorId="2488BE10" wp14:editId="13602662">
            <wp:extent cx="5616427" cy="5090601"/>
            <wp:effectExtent l="0" t="0" r="3810" b="0"/>
            <wp:docPr id="14622867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867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B4AA" w14:textId="14EFD973" w:rsidR="007166AB" w:rsidRPr="00534827" w:rsidRDefault="00534827" w:rsidP="00534827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5</w:t>
      </w:r>
      <w:r>
        <w:fldChar w:fldCharType="end"/>
      </w:r>
      <w:r>
        <w:t xml:space="preserve"> – Изменение настроек антивируса</w:t>
      </w:r>
    </w:p>
    <w:p w14:paraId="22135EDD" w14:textId="77777777" w:rsidR="00DE3D21" w:rsidRPr="00534827" w:rsidRDefault="00DE3D21" w:rsidP="003164D8"/>
    <w:p w14:paraId="243F6668" w14:textId="74CC9594" w:rsidR="007166AB" w:rsidRDefault="00534827" w:rsidP="003164D8">
      <w:r>
        <w:t xml:space="preserve">Утилита </w:t>
      </w:r>
      <w:proofErr w:type="spellStart"/>
      <w:r>
        <w:rPr>
          <w:lang w:val="en-US"/>
        </w:rPr>
        <w:t>a</w:t>
      </w:r>
      <w:r w:rsidR="007166AB" w:rsidRPr="00DE3D21">
        <w:rPr>
          <w:lang w:val="en-US"/>
        </w:rPr>
        <w:t>uditpol</w:t>
      </w:r>
      <w:proofErr w:type="spellEnd"/>
      <w:r w:rsidR="007166AB" w:rsidRPr="007166AB">
        <w:t xml:space="preserve"> </w:t>
      </w:r>
      <w:r>
        <w:t>о</w:t>
      </w:r>
      <w:r w:rsidR="007166AB" w:rsidRPr="007166AB">
        <w:t>тображает сведения о функциях для управления политиками аудита</w:t>
      </w:r>
      <w:r>
        <w:t>.</w:t>
      </w:r>
    </w:p>
    <w:p w14:paraId="068D220A" w14:textId="1968C5C3" w:rsidR="007166AB" w:rsidRPr="007166AB" w:rsidRDefault="00534827" w:rsidP="003164D8">
      <w:r>
        <w:t xml:space="preserve">Для блокировки </w:t>
      </w:r>
      <w:r>
        <w:rPr>
          <w:lang w:val="en-US"/>
        </w:rPr>
        <w:t>ping</w:t>
      </w:r>
      <w:r w:rsidRPr="00534827">
        <w:t xml:space="preserve"> </w:t>
      </w:r>
      <w:r>
        <w:t xml:space="preserve">необходимо запустить следующие команды (для отключения можно запустить </w:t>
      </w:r>
      <w:r>
        <w:rPr>
          <w:lang w:val="en-US"/>
        </w:rPr>
        <w:t>disable</w:t>
      </w:r>
      <w:r>
        <w:t>):</w:t>
      </w:r>
    </w:p>
    <w:p w14:paraId="6D422F46" w14:textId="18E7600F" w:rsidR="00E80C0D" w:rsidRPr="00DE3D21" w:rsidRDefault="00E80C0D" w:rsidP="003164D8">
      <w:pPr>
        <w:rPr>
          <w:lang w:val="en-US"/>
        </w:rPr>
      </w:pPr>
      <w:proofErr w:type="spellStart"/>
      <w:r w:rsidRPr="00DE3D21">
        <w:rPr>
          <w:lang w:val="en-US"/>
        </w:rPr>
        <w:t>auditpol</w:t>
      </w:r>
      <w:proofErr w:type="spellEnd"/>
      <w:r w:rsidRPr="00DE3D21">
        <w:rPr>
          <w:lang w:val="en-US"/>
        </w:rPr>
        <w:t xml:space="preserve"> /get /category:*</w:t>
      </w:r>
    </w:p>
    <w:p w14:paraId="279A2AF9" w14:textId="5097DE91" w:rsidR="003164D8" w:rsidRDefault="003164D8" w:rsidP="003164D8">
      <w:pPr>
        <w:rPr>
          <w:lang w:val="en-US"/>
        </w:rPr>
      </w:pPr>
      <w:proofErr w:type="spellStart"/>
      <w:r w:rsidRPr="003164D8">
        <w:rPr>
          <w:lang w:val="en-US"/>
        </w:rPr>
        <w:t>auditpol</w:t>
      </w:r>
      <w:proofErr w:type="spellEnd"/>
      <w:r w:rsidRPr="003164D8">
        <w:rPr>
          <w:lang w:val="en-US"/>
        </w:rPr>
        <w:t xml:space="preserve"> /set /</w:t>
      </w:r>
      <w:proofErr w:type="spellStart"/>
      <w:r w:rsidRPr="003164D8">
        <w:rPr>
          <w:lang w:val="en-US"/>
        </w:rPr>
        <w:t>subcategory:"Filtering</w:t>
      </w:r>
      <w:proofErr w:type="spellEnd"/>
      <w:r w:rsidRPr="003164D8">
        <w:rPr>
          <w:lang w:val="en-US"/>
        </w:rPr>
        <w:t xml:space="preserve"> Platform Packet Drop" /</w:t>
      </w:r>
      <w:proofErr w:type="spellStart"/>
      <w:r w:rsidRPr="003164D8">
        <w:rPr>
          <w:lang w:val="en-US"/>
        </w:rPr>
        <w:t>success:enable</w:t>
      </w:r>
      <w:proofErr w:type="spellEnd"/>
      <w:r w:rsidRPr="003164D8">
        <w:rPr>
          <w:lang w:val="en-US"/>
        </w:rPr>
        <w:t xml:space="preserve"> /</w:t>
      </w:r>
      <w:proofErr w:type="spellStart"/>
      <w:r w:rsidRPr="003164D8">
        <w:rPr>
          <w:lang w:val="en-US"/>
        </w:rPr>
        <w:t>failure:enable</w:t>
      </w:r>
      <w:proofErr w:type="spellEnd"/>
    </w:p>
    <w:p w14:paraId="089A6C91" w14:textId="40D78871" w:rsidR="003164D8" w:rsidRDefault="003164D8" w:rsidP="003164D8">
      <w:pPr>
        <w:rPr>
          <w:lang w:val="en-US"/>
        </w:rPr>
      </w:pPr>
      <w:proofErr w:type="spellStart"/>
      <w:r w:rsidRPr="003164D8">
        <w:rPr>
          <w:lang w:val="en-US"/>
        </w:rPr>
        <w:t>auditpol</w:t>
      </w:r>
      <w:proofErr w:type="spellEnd"/>
      <w:r w:rsidRPr="003164D8">
        <w:rPr>
          <w:lang w:val="en-US"/>
        </w:rPr>
        <w:t xml:space="preserve"> /set /</w:t>
      </w:r>
      <w:proofErr w:type="spellStart"/>
      <w:r w:rsidRPr="003164D8">
        <w:rPr>
          <w:lang w:val="en-US"/>
        </w:rPr>
        <w:t>subcategory:"Filtering</w:t>
      </w:r>
      <w:proofErr w:type="spellEnd"/>
      <w:r w:rsidRPr="003164D8">
        <w:rPr>
          <w:lang w:val="en-US"/>
        </w:rPr>
        <w:t xml:space="preserve"> Platform Connection" /</w:t>
      </w:r>
      <w:proofErr w:type="spellStart"/>
      <w:r w:rsidRPr="003164D8">
        <w:rPr>
          <w:lang w:val="en-US"/>
        </w:rPr>
        <w:t>success:enable</w:t>
      </w:r>
      <w:proofErr w:type="spellEnd"/>
      <w:r w:rsidRPr="003164D8">
        <w:rPr>
          <w:lang w:val="en-US"/>
        </w:rPr>
        <w:t xml:space="preserve"> /</w:t>
      </w:r>
      <w:proofErr w:type="spellStart"/>
      <w:r w:rsidRPr="003164D8">
        <w:rPr>
          <w:lang w:val="en-US"/>
        </w:rPr>
        <w:t>failure:enable</w:t>
      </w:r>
      <w:proofErr w:type="spellEnd"/>
    </w:p>
    <w:p w14:paraId="7EB85CE1" w14:textId="77777777" w:rsidR="007166AB" w:rsidRDefault="007166AB" w:rsidP="003164D8">
      <w:pPr>
        <w:rPr>
          <w:lang w:val="en-US"/>
        </w:rPr>
      </w:pPr>
    </w:p>
    <w:p w14:paraId="728C676A" w14:textId="77777777" w:rsidR="00534827" w:rsidRDefault="007166AB" w:rsidP="00534827">
      <w:pPr>
        <w:pStyle w:val="af8"/>
      </w:pPr>
      <w:r w:rsidRPr="007166AB">
        <w:rPr>
          <w:lang w:val="en-US"/>
        </w:rPr>
        <w:drawing>
          <wp:inline distT="0" distB="0" distL="0" distR="0" wp14:anchorId="6741F78D" wp14:editId="50EF66BC">
            <wp:extent cx="6300470" cy="749300"/>
            <wp:effectExtent l="0" t="0" r="0" b="0"/>
            <wp:docPr id="173969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4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0BCE" w14:textId="4C3EF13D" w:rsidR="007166AB" w:rsidRDefault="00534827" w:rsidP="00534827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6</w:t>
      </w:r>
      <w:r>
        <w:fldChar w:fldCharType="end"/>
      </w:r>
      <w:r>
        <w:rPr>
          <w:lang w:val="en-US"/>
        </w:rPr>
        <w:t xml:space="preserve"> – </w:t>
      </w:r>
      <w:r>
        <w:t>Запуск команд</w:t>
      </w:r>
    </w:p>
    <w:p w14:paraId="72FC1B02" w14:textId="77777777" w:rsidR="007166AB" w:rsidRDefault="007166AB" w:rsidP="003164D8">
      <w:pPr>
        <w:rPr>
          <w:lang w:val="en-US"/>
        </w:rPr>
      </w:pPr>
    </w:p>
    <w:p w14:paraId="2B7CC21C" w14:textId="77777777" w:rsidR="00534827" w:rsidRDefault="007166AB" w:rsidP="00534827">
      <w:pPr>
        <w:keepNext/>
      </w:pPr>
      <w:r w:rsidRPr="007166AB">
        <w:rPr>
          <w:lang w:val="en-US"/>
        </w:rPr>
        <w:drawing>
          <wp:inline distT="0" distB="0" distL="0" distR="0" wp14:anchorId="565DF544" wp14:editId="5A9397C6">
            <wp:extent cx="4772691" cy="476316"/>
            <wp:effectExtent l="0" t="0" r="8890" b="0"/>
            <wp:docPr id="21337644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44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EAD" w14:textId="57AF1E5C" w:rsidR="007166AB" w:rsidRDefault="00534827" w:rsidP="00534827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7</w:t>
      </w:r>
      <w:r>
        <w:fldChar w:fldCharType="end"/>
      </w:r>
      <w:r>
        <w:t xml:space="preserve"> – Включение</w:t>
      </w:r>
    </w:p>
    <w:p w14:paraId="153A3029" w14:textId="77777777" w:rsidR="007166AB" w:rsidRDefault="007166AB" w:rsidP="003164D8">
      <w:pPr>
        <w:rPr>
          <w:lang w:val="en-US"/>
        </w:rPr>
      </w:pPr>
    </w:p>
    <w:p w14:paraId="79101AB4" w14:textId="3CC92B4F" w:rsidR="007166AB" w:rsidRDefault="007166AB" w:rsidP="007166AB">
      <w:r>
        <w:t>Отбрасывание пакетов платформой фильтрации аудита определяет, генерирует ли операционная система события аудита при отбрасывании пакетов платформой фильтрации Windows.</w:t>
      </w:r>
    </w:p>
    <w:p w14:paraId="2CE9B8C6" w14:textId="79DD606D" w:rsidR="007166AB" w:rsidRPr="007166AB" w:rsidRDefault="007166AB" w:rsidP="007166AB">
      <w:r>
        <w:t>Платформа фильтрации Windows (WFP) позволяет независимым поставщикам программного обеспечения (ISV) фильтровать и изменять пакеты TCP/ IP, отслеживать или разрешать подключения, фильтровать трафик, защищенный IPSec (Internet Protocol Security), и фильтровать вызовы удаленных процедур (RPC).</w:t>
      </w:r>
    </w:p>
    <w:p w14:paraId="375563AD" w14:textId="77777777" w:rsidR="00DF19BC" w:rsidRDefault="00DF19BC" w:rsidP="003164D8"/>
    <w:p w14:paraId="756E2DBD" w14:textId="558C5429" w:rsidR="00534827" w:rsidRPr="007166AB" w:rsidRDefault="00534827" w:rsidP="003164D8">
      <w:r>
        <w:t>Б</w:t>
      </w:r>
      <w:r w:rsidRPr="00DF19BC">
        <w:t xml:space="preserve">рандмауэр </w:t>
      </w:r>
      <w:r w:rsidRPr="00227D27">
        <w:rPr>
          <w:lang w:val="en-US"/>
        </w:rPr>
        <w:t>Windows</w:t>
      </w:r>
      <w:r w:rsidRPr="00DF19BC">
        <w:t xml:space="preserve"> в режиме повышенной безопасности</w:t>
      </w:r>
      <w:r>
        <w:t xml:space="preserve"> можно отслеживать созданные правила.</w:t>
      </w:r>
    </w:p>
    <w:p w14:paraId="3EEFA8D1" w14:textId="77777777" w:rsidR="00DF19BC" w:rsidRDefault="00DF19BC" w:rsidP="00DF19BC">
      <w:pPr>
        <w:pStyle w:val="af8"/>
      </w:pPr>
      <w:r>
        <w:rPr>
          <w:noProof/>
        </w:rPr>
        <w:lastRenderedPageBreak/>
        <w:drawing>
          <wp:inline distT="0" distB="0" distL="0" distR="0" wp14:anchorId="53CBCE71" wp14:editId="18A7BE95">
            <wp:extent cx="4572000" cy="3857625"/>
            <wp:effectExtent l="0" t="0" r="0" b="9525"/>
            <wp:docPr id="13513970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970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B32F" w14:textId="359AC206" w:rsidR="00DF19BC" w:rsidRPr="00534827" w:rsidRDefault="00DF19BC" w:rsidP="00DF19BC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8</w:t>
      </w:r>
      <w:r>
        <w:fldChar w:fldCharType="end"/>
      </w:r>
      <w:r w:rsidRPr="00DF19BC">
        <w:t xml:space="preserve"> </w:t>
      </w:r>
      <w:r>
        <w:t>–</w:t>
      </w:r>
      <w:r w:rsidRPr="00DF19BC">
        <w:t xml:space="preserve"> </w:t>
      </w:r>
      <w:r>
        <w:t>Б</w:t>
      </w:r>
      <w:r w:rsidRPr="00DF19BC">
        <w:t xml:space="preserve">рандмауэр </w:t>
      </w:r>
      <w:r w:rsidRPr="00227D27">
        <w:rPr>
          <w:lang w:val="en-US"/>
        </w:rPr>
        <w:t>Windows</w:t>
      </w:r>
      <w:r w:rsidRPr="00DF19BC">
        <w:t xml:space="preserve"> в режиме повышенной безопасности</w:t>
      </w:r>
    </w:p>
    <w:p w14:paraId="4C61919D" w14:textId="77777777" w:rsidR="00B832E8" w:rsidRPr="00534827" w:rsidRDefault="00B832E8" w:rsidP="00B832E8"/>
    <w:p w14:paraId="222421D6" w14:textId="77777777" w:rsidR="009D7460" w:rsidRDefault="00B832E8" w:rsidP="009D7460">
      <w:pPr>
        <w:pStyle w:val="af8"/>
      </w:pPr>
      <w:r w:rsidRPr="00B832E8">
        <w:rPr>
          <w:lang w:val="en-US"/>
        </w:rPr>
        <w:drawing>
          <wp:inline distT="0" distB="0" distL="0" distR="0" wp14:anchorId="2A7C9D2A" wp14:editId="79D104C6">
            <wp:extent cx="6300470" cy="1779905"/>
            <wp:effectExtent l="0" t="0" r="0" b="0"/>
            <wp:docPr id="19930285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285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E61" w14:textId="56C0AE1F" w:rsidR="00B832E8" w:rsidRPr="00B832E8" w:rsidRDefault="009D7460" w:rsidP="009C3D77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9</w:t>
      </w:r>
      <w:r>
        <w:fldChar w:fldCharType="end"/>
      </w:r>
      <w:r>
        <w:t xml:space="preserve"> </w:t>
      </w:r>
      <w:r w:rsidR="009C3D77">
        <w:t>–</w:t>
      </w:r>
      <w:r>
        <w:t xml:space="preserve"> Созданное правило</w:t>
      </w:r>
    </w:p>
    <w:p w14:paraId="56AFF3AF" w14:textId="77777777" w:rsidR="00C3208B" w:rsidRDefault="00C3208B" w:rsidP="00C3208B">
      <w:pPr>
        <w:rPr>
          <w:lang w:val="en-US"/>
        </w:rPr>
      </w:pPr>
    </w:p>
    <w:p w14:paraId="5C282840" w14:textId="77777777" w:rsidR="009C3D77" w:rsidRDefault="00A978B1" w:rsidP="009C3D77">
      <w:pPr>
        <w:keepNext/>
      </w:pPr>
      <w:r w:rsidRPr="00A978B1">
        <w:rPr>
          <w:lang w:val="en-US"/>
        </w:rPr>
        <w:drawing>
          <wp:inline distT="0" distB="0" distL="0" distR="0" wp14:anchorId="1C2E3376" wp14:editId="411E00D2">
            <wp:extent cx="4772691" cy="1428949"/>
            <wp:effectExtent l="0" t="0" r="8890" b="0"/>
            <wp:docPr id="915269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69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2569" w14:textId="5B3908F6" w:rsidR="00A978B1" w:rsidRDefault="009C3D77" w:rsidP="009C3D77">
      <w:pPr>
        <w:pStyle w:val="ad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4197">
        <w:rPr>
          <w:noProof/>
        </w:rPr>
        <w:t>10</w:t>
      </w:r>
      <w:r>
        <w:fldChar w:fldCharType="end"/>
      </w:r>
      <w:r>
        <w:t xml:space="preserve"> – Блокирование </w:t>
      </w:r>
      <w:r>
        <w:rPr>
          <w:lang w:val="en-US"/>
        </w:rPr>
        <w:t>ping</w:t>
      </w:r>
    </w:p>
    <w:p w14:paraId="134AB5FA" w14:textId="77777777" w:rsidR="00A978B1" w:rsidRDefault="00A978B1" w:rsidP="00C3208B"/>
    <w:p w14:paraId="2F114117" w14:textId="77777777" w:rsidR="00422EDE" w:rsidRDefault="00422EDE" w:rsidP="00C3208B"/>
    <w:p w14:paraId="097B0FBD" w14:textId="77777777" w:rsidR="00422EDE" w:rsidRPr="00422EDE" w:rsidRDefault="00422EDE" w:rsidP="00C3208B"/>
    <w:p w14:paraId="0801CA4B" w14:textId="7A720C94" w:rsidR="00C3208B" w:rsidRDefault="00C3208B" w:rsidP="00C3208B">
      <w:pPr>
        <w:pStyle w:val="a6"/>
      </w:pPr>
      <w:r>
        <w:t>Выводы</w:t>
      </w:r>
    </w:p>
    <w:p w14:paraId="23FFEB2C" w14:textId="7EA9D5F0" w:rsidR="00C3208B" w:rsidRDefault="00134492" w:rsidP="00C926E2">
      <w:r w:rsidRPr="00134492">
        <w:t xml:space="preserve">В ходе выполнения данной лабораторной работы </w:t>
      </w:r>
      <w:r w:rsidR="00422EDE">
        <w:t>была написана программа</w:t>
      </w:r>
      <w:r w:rsidR="00422EDE">
        <w:t xml:space="preserve"> для управления планировщиком задач в ОС Windows, использующ</w:t>
      </w:r>
      <w:r w:rsidR="00422EDE">
        <w:t>ая</w:t>
      </w:r>
      <w:r w:rsidR="00422EDE">
        <w:t xml:space="preserve"> возможности Windows API</w:t>
      </w:r>
      <w:r w:rsidR="00422EDE">
        <w:t>.</w:t>
      </w:r>
    </w:p>
    <w:p w14:paraId="78B07FC6" w14:textId="77777777" w:rsidR="00BF2AF0" w:rsidRDefault="00BF2AF0" w:rsidP="00C926E2"/>
    <w:p w14:paraId="7B232F4D" w14:textId="226E8666" w:rsidR="00BF2AF0" w:rsidRDefault="00BF2AF0" w:rsidP="00BF2AF0">
      <w:pPr>
        <w:pStyle w:val="a6"/>
      </w:pPr>
      <w:r>
        <w:t>Контрольные вопросы</w:t>
      </w:r>
    </w:p>
    <w:p w14:paraId="5FFF9174" w14:textId="267B0AAE" w:rsidR="00BF2AF0" w:rsidRDefault="00BF2AF0" w:rsidP="00BF2AF0">
      <w:pPr>
        <w:pStyle w:val="af6"/>
        <w:numPr>
          <w:ilvl w:val="0"/>
          <w:numId w:val="43"/>
        </w:numPr>
        <w:rPr>
          <w:b/>
          <w:bCs/>
        </w:rPr>
      </w:pPr>
      <w:r w:rsidRPr="00BF2AF0">
        <w:rPr>
          <w:b/>
          <w:bCs/>
        </w:rPr>
        <w:t>Опишите, зачем нужен планировщик задач ОС Windows и какие есть альтернативы данному инструменту.</w:t>
      </w:r>
    </w:p>
    <w:p w14:paraId="175DF644" w14:textId="77777777" w:rsidR="0000286D" w:rsidRDefault="0000286D" w:rsidP="0000286D">
      <w:r>
        <w:t>П</w:t>
      </w:r>
      <w:r w:rsidRPr="0000286D">
        <w:t>ланировщик задач</w:t>
      </w:r>
      <w:r w:rsidRPr="00BF2AF0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00286D">
        <w:t>компонент Microsoft Windows, который предоставляет возможность запланировать запуск программ или скриптов в определённые моменты времени или через заданные временные интервалы.</w:t>
      </w:r>
      <w:r>
        <w:t xml:space="preserve"> </w:t>
      </w:r>
      <w:r w:rsidRPr="0000286D">
        <w:t>Он позволяет пользователям и системным администраторам настроить автоматический запуск программ, выполнение скриптов, отправку электронных писем, создание резервных копий, а также другие действия в определенное время или при наступлении определенных событий. Это улучшает продуктивность и помогает поддерживать систему в рабочем состоянии без необходимости вмешательства пользователя.</w:t>
      </w:r>
    </w:p>
    <w:p w14:paraId="7CFB829D" w14:textId="57CEBFE3" w:rsidR="0000286D" w:rsidRDefault="0000286D" w:rsidP="0000286D">
      <w:r>
        <w:t>Альтернативы:</w:t>
      </w:r>
    </w:p>
    <w:p w14:paraId="0866BC9C" w14:textId="0C375E05" w:rsidR="0000286D" w:rsidRDefault="0000286D" w:rsidP="0000286D">
      <w:pPr>
        <w:pStyle w:val="af6"/>
        <w:numPr>
          <w:ilvl w:val="0"/>
          <w:numId w:val="44"/>
        </w:numPr>
      </w:pPr>
      <w:r w:rsidRPr="0000286D">
        <w:t xml:space="preserve">Windows </w:t>
      </w:r>
      <w:proofErr w:type="spellStart"/>
      <w:r w:rsidRPr="0000286D">
        <w:t>PowerShell</w:t>
      </w:r>
      <w:proofErr w:type="spellEnd"/>
      <w:r>
        <w:t xml:space="preserve"> п</w:t>
      </w:r>
      <w:r w:rsidRPr="0000286D">
        <w:t>озволяет создавать задачи с использованием скриптов и планировать их выполнение через командную строку.</w:t>
      </w:r>
    </w:p>
    <w:p w14:paraId="05835E4F" w14:textId="4F255116" w:rsidR="0000286D" w:rsidRDefault="0000286D" w:rsidP="0000286D">
      <w:pPr>
        <w:pStyle w:val="af6"/>
        <w:numPr>
          <w:ilvl w:val="0"/>
          <w:numId w:val="44"/>
        </w:numPr>
      </w:pPr>
      <w:r w:rsidRPr="0000286D">
        <w:t xml:space="preserve">Apache </w:t>
      </w:r>
      <w:proofErr w:type="spellStart"/>
      <w:r w:rsidRPr="0000286D">
        <w:t>Airflow</w:t>
      </w:r>
      <w:proofErr w:type="spellEnd"/>
      <w:r>
        <w:t xml:space="preserve"> – ПО </w:t>
      </w:r>
      <w:r w:rsidRPr="0000286D">
        <w:t>для создания, выполнения, мониторинга и оркестровки потоков операций по обработке данных.</w:t>
      </w:r>
    </w:p>
    <w:p w14:paraId="562F6111" w14:textId="25A227E6" w:rsidR="0039713C" w:rsidRDefault="0039713C" w:rsidP="0000286D">
      <w:pPr>
        <w:pStyle w:val="af6"/>
        <w:numPr>
          <w:ilvl w:val="0"/>
          <w:numId w:val="44"/>
        </w:numPr>
      </w:pPr>
      <w:proofErr w:type="spellStart"/>
      <w:r w:rsidRPr="0039713C">
        <w:t>VisualCron</w:t>
      </w:r>
      <w:proofErr w:type="spellEnd"/>
      <w:r>
        <w:t xml:space="preserve"> – к</w:t>
      </w:r>
      <w:r w:rsidRPr="0039713C">
        <w:t>оммерческое решение для планирования задач в Windows, предоставляющее расширенные возможности автоматизации и интеграции.</w:t>
      </w:r>
    </w:p>
    <w:p w14:paraId="323076CB" w14:textId="77777777" w:rsidR="0039713C" w:rsidRDefault="0039713C" w:rsidP="0039713C">
      <w:pPr>
        <w:pStyle w:val="af6"/>
        <w:numPr>
          <w:ilvl w:val="0"/>
          <w:numId w:val="44"/>
        </w:numPr>
      </w:pPr>
      <w:proofErr w:type="spellStart"/>
      <w:r w:rsidRPr="0000286D">
        <w:t>Cron</w:t>
      </w:r>
      <w:proofErr w:type="spellEnd"/>
      <w:r w:rsidRPr="0000286D">
        <w:t xml:space="preserve"> (в Unix-системах)</w:t>
      </w:r>
      <w:r>
        <w:t xml:space="preserve"> – </w:t>
      </w:r>
      <w:r w:rsidRPr="0000286D">
        <w:t>классический демон</w:t>
      </w:r>
      <w:r>
        <w:t xml:space="preserve">, </w:t>
      </w:r>
      <w:r w:rsidRPr="0000286D">
        <w:t>использующийся для периодического выполнения заданий в определённое время.</w:t>
      </w:r>
    </w:p>
    <w:p w14:paraId="5334F88F" w14:textId="592074F5" w:rsidR="0039713C" w:rsidRDefault="0039713C" w:rsidP="0039713C">
      <w:pPr>
        <w:pStyle w:val="af6"/>
        <w:numPr>
          <w:ilvl w:val="0"/>
          <w:numId w:val="44"/>
        </w:numPr>
      </w:pPr>
      <w:r w:rsidRPr="0000286D">
        <w:lastRenderedPageBreak/>
        <w:t xml:space="preserve">Асинхронный или анахроничный </w:t>
      </w:r>
      <w:proofErr w:type="spellStart"/>
      <w:r w:rsidRPr="0000286D">
        <w:t>cron</w:t>
      </w:r>
      <w:proofErr w:type="spellEnd"/>
      <w:r w:rsidRPr="0000286D">
        <w:t xml:space="preserve">. </w:t>
      </w:r>
      <w:proofErr w:type="spellStart"/>
      <w:r w:rsidRPr="0000286D">
        <w:t>Anacron</w:t>
      </w:r>
      <w:proofErr w:type="spellEnd"/>
      <w:r w:rsidRPr="0000286D">
        <w:t xml:space="preserve"> в отличие от </w:t>
      </w:r>
      <w:proofErr w:type="spellStart"/>
      <w:r w:rsidRPr="0000286D">
        <w:t>cron</w:t>
      </w:r>
      <w:proofErr w:type="spellEnd"/>
      <w:r w:rsidRPr="0000286D">
        <w:t xml:space="preserve"> не поддерживает запуск заданий по расписанию, вместо этого задания запускаются с заданным интервалом времени.</w:t>
      </w:r>
    </w:p>
    <w:p w14:paraId="6A128956" w14:textId="77777777" w:rsidR="00BF2AF0" w:rsidRPr="00BF2AF0" w:rsidRDefault="00BF2AF0" w:rsidP="00BF2AF0">
      <w:pPr>
        <w:pStyle w:val="af6"/>
        <w:ind w:left="1211" w:firstLine="0"/>
      </w:pPr>
    </w:p>
    <w:p w14:paraId="055F2D18" w14:textId="6E3DD653" w:rsidR="00BF2AF0" w:rsidRDefault="00BF2AF0" w:rsidP="00BF2AF0">
      <w:pPr>
        <w:pStyle w:val="af6"/>
        <w:numPr>
          <w:ilvl w:val="0"/>
          <w:numId w:val="43"/>
        </w:numPr>
        <w:rPr>
          <w:b/>
          <w:bCs/>
        </w:rPr>
      </w:pPr>
      <w:r w:rsidRPr="00BF2AF0">
        <w:rPr>
          <w:b/>
          <w:bCs/>
        </w:rPr>
        <w:t>Какие триггеры существуют во встроенном планировщике задач ОС Windows?</w:t>
      </w:r>
    </w:p>
    <w:p w14:paraId="53D01296" w14:textId="141C8468" w:rsidR="0039713C" w:rsidRDefault="0039713C" w:rsidP="0039713C">
      <w:r w:rsidRPr="0039713C">
        <w:t>Планировщик задач имеет два вида триггеров: “триггер, зависящий от времени” и “триггер, основанный на событии”.</w:t>
      </w:r>
      <w:r>
        <w:t xml:space="preserve"> </w:t>
      </w:r>
    </w:p>
    <w:p w14:paraId="7B3613B5" w14:textId="03A24CA2" w:rsidR="0039713C" w:rsidRDefault="0039713C" w:rsidP="0039713C">
      <w:r w:rsidRPr="0039713C">
        <w:t>Триггеры на основе времени запускают задачи в указанное время. Сюда входит запуск задачи один раз в определенное время или несколько раз в ежедневном, еженедельном, ежемесячном или ежемесячном расписании.</w:t>
      </w:r>
    </w:p>
    <w:p w14:paraId="233FE881" w14:textId="7E382BC7" w:rsidR="0039713C" w:rsidRDefault="0039713C" w:rsidP="0039713C">
      <w:r w:rsidRPr="0039713C">
        <w:t>Триггеры на основе событий запускают задачу в ответ на определенные системные события. Например, триггеры на основе событий можно настроить для запуска задачи при запуске системы, при входе пользователя на локальный компьютер или при бездействии системы.</w:t>
      </w:r>
    </w:p>
    <w:p w14:paraId="13144641" w14:textId="77777777" w:rsidR="0039713C" w:rsidRPr="00BF2AF0" w:rsidRDefault="0039713C" w:rsidP="0039713C">
      <w:pPr>
        <w:pStyle w:val="af6"/>
        <w:ind w:left="1211" w:firstLine="0"/>
        <w:rPr>
          <w:b/>
          <w:bCs/>
        </w:rPr>
      </w:pPr>
    </w:p>
    <w:p w14:paraId="1E4BDA1E" w14:textId="39150240" w:rsidR="00BF2AF0" w:rsidRDefault="00BF2AF0" w:rsidP="00BF2AF0">
      <w:pPr>
        <w:pStyle w:val="af6"/>
        <w:numPr>
          <w:ilvl w:val="0"/>
          <w:numId w:val="43"/>
        </w:numPr>
        <w:rPr>
          <w:b/>
          <w:bCs/>
        </w:rPr>
      </w:pPr>
      <w:r w:rsidRPr="00BF2AF0">
        <w:rPr>
          <w:b/>
          <w:bCs/>
        </w:rPr>
        <w:t>Какие ограничения накладываются на задачи?</w:t>
      </w:r>
    </w:p>
    <w:p w14:paraId="61975E47" w14:textId="77777777" w:rsidR="007A53D5" w:rsidRDefault="007A53D5" w:rsidP="007A53D5">
      <w:r>
        <w:t>Разрешения</w:t>
      </w:r>
      <w:proofErr w:type="gramStart"/>
      <w:r>
        <w:t>: Для</w:t>
      </w:r>
      <w:proofErr w:type="gramEnd"/>
      <w:r>
        <w:t xml:space="preserve"> выполнения задач могут требоваться административные права. Задачи, требующие выполнения с повышенными привилегиями, должны быть настроены соответствующим образом.</w:t>
      </w:r>
    </w:p>
    <w:p w14:paraId="0708B35F" w14:textId="77777777" w:rsidR="007A53D5" w:rsidRDefault="007A53D5" w:rsidP="007A53D5">
      <w:r>
        <w:t>Контекст пользователя: Задачи могут быть настроены для выполнения от имени определенного пользователя, и могут не работать, если учетная запись пользователя неактивна или имеет ограниченные права.</w:t>
      </w:r>
    </w:p>
    <w:p w14:paraId="73D5F45D" w14:textId="77777777" w:rsidR="007A53D5" w:rsidRDefault="007A53D5" w:rsidP="007A53D5">
      <w:r>
        <w:t>Окружение выполнения: Некоторые задачи могут требовать определенной конфигурации окружения (например, наличие сети или конкретных ресурсов).</w:t>
      </w:r>
    </w:p>
    <w:p w14:paraId="720C7E1B" w14:textId="77777777" w:rsidR="007A53D5" w:rsidRDefault="007A53D5" w:rsidP="007A53D5">
      <w:r>
        <w:t>Ресурсы</w:t>
      </w:r>
      <w:proofErr w:type="gramStart"/>
      <w:r>
        <w:t>: Если</w:t>
      </w:r>
      <w:proofErr w:type="gramEnd"/>
      <w:r>
        <w:t xml:space="preserve"> задача требует значительных системных ресурсов, это может повлиять на производительность системы и других задач.</w:t>
      </w:r>
    </w:p>
    <w:p w14:paraId="04C6213B" w14:textId="644EC86B" w:rsidR="0039713C" w:rsidRDefault="007A53D5" w:rsidP="007A53D5">
      <w:r>
        <w:t>Периодичность</w:t>
      </w:r>
      <w:proofErr w:type="gramStart"/>
      <w:r>
        <w:t>: Слишком</w:t>
      </w:r>
      <w:proofErr w:type="gramEnd"/>
      <w:r>
        <w:t xml:space="preserve"> частое выполнение задачи может создать нагрузку на систему.</w:t>
      </w:r>
    </w:p>
    <w:p w14:paraId="5B8FE8AD" w14:textId="77777777" w:rsidR="0039713C" w:rsidRPr="0039713C" w:rsidRDefault="0039713C" w:rsidP="0039713C">
      <w:pPr>
        <w:rPr>
          <w:b/>
          <w:bCs/>
        </w:rPr>
      </w:pPr>
    </w:p>
    <w:p w14:paraId="72E42EDE" w14:textId="1344B49B" w:rsidR="00BF2AF0" w:rsidRPr="00EB7D26" w:rsidRDefault="00BF2AF0" w:rsidP="00BF2AF0">
      <w:pPr>
        <w:pStyle w:val="af6"/>
        <w:numPr>
          <w:ilvl w:val="0"/>
          <w:numId w:val="43"/>
        </w:numPr>
        <w:rPr>
          <w:b/>
          <w:bCs/>
        </w:rPr>
      </w:pPr>
      <w:r w:rsidRPr="00BF2AF0">
        <w:rPr>
          <w:b/>
          <w:bCs/>
        </w:rPr>
        <w:lastRenderedPageBreak/>
        <w:t>Перечислите типы задач, которые могут быть запущены с помощью планировщика.</w:t>
      </w:r>
    </w:p>
    <w:p w14:paraId="683719ED" w14:textId="4C57354E" w:rsidR="00EB7D26" w:rsidRPr="00EB7D26" w:rsidRDefault="00EB7D26" w:rsidP="0017214E">
      <w:r w:rsidRPr="00EB7D26">
        <w:t>Запуск приложений и программ</w:t>
      </w:r>
      <w:proofErr w:type="gramStart"/>
      <w:r w:rsidRPr="00EB7D26">
        <w:t>: Запускать</w:t>
      </w:r>
      <w:proofErr w:type="gramEnd"/>
      <w:r w:rsidRPr="00EB7D26">
        <w:t xml:space="preserve"> исполняемые файлы (.</w:t>
      </w:r>
      <w:proofErr w:type="spellStart"/>
      <w:r w:rsidRPr="00EB7D26">
        <w:t>exe</w:t>
      </w:r>
      <w:proofErr w:type="spellEnd"/>
      <w:r w:rsidRPr="00EB7D26">
        <w:t>), сценарии (.</w:t>
      </w:r>
      <w:proofErr w:type="spellStart"/>
      <w:r w:rsidRPr="00EB7D26">
        <w:t>bat</w:t>
      </w:r>
      <w:proofErr w:type="spellEnd"/>
      <w:r w:rsidRPr="00EB7D26">
        <w:t>, .</w:t>
      </w:r>
      <w:proofErr w:type="spellStart"/>
      <w:r w:rsidRPr="00EB7D26">
        <w:t>cmd</w:t>
      </w:r>
      <w:proofErr w:type="spellEnd"/>
      <w:r w:rsidRPr="00EB7D26">
        <w:t>, .ps1) и другие приложения.</w:t>
      </w:r>
    </w:p>
    <w:p w14:paraId="24EA82E7" w14:textId="77777777" w:rsidR="00EB7D26" w:rsidRPr="00EB7D26" w:rsidRDefault="00EB7D26" w:rsidP="00EB7D26">
      <w:r w:rsidRPr="00EB7D26">
        <w:t>Отправка электронных писем: Отправка уведомлений по электронной почте при наступлении определенных условий.</w:t>
      </w:r>
    </w:p>
    <w:p w14:paraId="2036EA1C" w14:textId="732E253B" w:rsidR="00EB7D26" w:rsidRPr="00EB7D26" w:rsidRDefault="00EB7D26" w:rsidP="0017214E">
      <w:r w:rsidRPr="00EB7D26">
        <w:t>Отображение сообщений: Показ всплывающих уведомлений или сообщений пользователю.</w:t>
      </w:r>
    </w:p>
    <w:p w14:paraId="5D103F68" w14:textId="77777777" w:rsidR="00EB7D26" w:rsidRPr="00EB7D26" w:rsidRDefault="00EB7D26" w:rsidP="00EB7D26">
      <w:pPr>
        <w:rPr>
          <w:b/>
          <w:bCs/>
        </w:rPr>
      </w:pPr>
    </w:p>
    <w:p w14:paraId="3A545374" w14:textId="2734CFE2" w:rsidR="00BF2AF0" w:rsidRDefault="00BF2AF0" w:rsidP="00BF2AF0">
      <w:pPr>
        <w:pStyle w:val="af6"/>
        <w:numPr>
          <w:ilvl w:val="0"/>
          <w:numId w:val="43"/>
        </w:numPr>
        <w:rPr>
          <w:b/>
          <w:bCs/>
        </w:rPr>
      </w:pPr>
      <w:r w:rsidRPr="00BF2AF0">
        <w:rPr>
          <w:b/>
          <w:bCs/>
        </w:rPr>
        <w:t>Опишите механизмы безопасности Windows, которые задействованы при регистрации новых задач</w:t>
      </w:r>
    </w:p>
    <w:p w14:paraId="453039D7" w14:textId="77777777" w:rsidR="00EB7D26" w:rsidRPr="00EB7D26" w:rsidRDefault="00EB7D26" w:rsidP="00EB7D26">
      <w:r w:rsidRPr="00EB7D26">
        <w:t>Права доступа</w:t>
      </w:r>
      <w:proofErr w:type="gramStart"/>
      <w:r w:rsidRPr="00EB7D26">
        <w:t>: Для</w:t>
      </w:r>
      <w:proofErr w:type="gramEnd"/>
      <w:r w:rsidRPr="00EB7D26">
        <w:t xml:space="preserve"> создания и управления задачами могут потребоваться административные права. Операционная система проверяет, имеет ли пользователь соответствующие привилегии.</w:t>
      </w:r>
    </w:p>
    <w:p w14:paraId="6627BB7A" w14:textId="77777777" w:rsidR="00EB7D26" w:rsidRPr="00EB7D26" w:rsidRDefault="00EB7D26" w:rsidP="00EB7D26">
      <w:r w:rsidRPr="00EB7D26">
        <w:t>Аутентификация</w:t>
      </w:r>
      <w:proofErr w:type="gramStart"/>
      <w:r w:rsidRPr="00EB7D26">
        <w:t>: При</w:t>
      </w:r>
      <w:proofErr w:type="gramEnd"/>
      <w:r w:rsidRPr="00EB7D26">
        <w:t xml:space="preserve"> создании задачи, выполняемой от имени другого пользователя, необходимо указать его учетные данные, которые проверяются системой.</w:t>
      </w:r>
    </w:p>
    <w:p w14:paraId="1D503760" w14:textId="77777777" w:rsidR="00EB7D26" w:rsidRPr="00EB7D26" w:rsidRDefault="00EB7D26" w:rsidP="00EB7D26">
      <w:r w:rsidRPr="00EB7D26">
        <w:t>Контроль учетных записей (UAC)</w:t>
      </w:r>
      <w:proofErr w:type="gramStart"/>
      <w:r w:rsidRPr="00EB7D26">
        <w:t>: Если</w:t>
      </w:r>
      <w:proofErr w:type="gramEnd"/>
      <w:r w:rsidRPr="00EB7D26">
        <w:t xml:space="preserve"> задача требует выполнения с повышенными правами, включается контроль учетных записей, который запрашивает подтверждение от пользователя.</w:t>
      </w:r>
    </w:p>
    <w:p w14:paraId="2969219D" w14:textId="77777777" w:rsidR="00EB7D26" w:rsidRPr="00EB7D26" w:rsidRDefault="00EB7D26" w:rsidP="00EB7D26">
      <w:r w:rsidRPr="00EB7D26">
        <w:t>Шифрование данных: Учетные данные, использованные для выполнения задач, хранятся в зашифрованном виде.</w:t>
      </w:r>
    </w:p>
    <w:p w14:paraId="413B3F4E" w14:textId="77777777" w:rsidR="00EB7D26" w:rsidRPr="00EB7D26" w:rsidRDefault="00EB7D26" w:rsidP="00EB7D26">
      <w:r w:rsidRPr="00EB7D26">
        <w:t>Журналирование: Все действия, связанные с созданием, изменением и выполнением задач, регистрируются в журнале событий Windows, что позволяет отслеживать и анализировать их.</w:t>
      </w:r>
    </w:p>
    <w:p w14:paraId="51F99274" w14:textId="18F860D1" w:rsidR="00EB7D26" w:rsidRDefault="00EB7D26" w:rsidP="00EB7D26">
      <w:r w:rsidRPr="00EB7D26">
        <w:t>Политики безопасности</w:t>
      </w:r>
      <w:proofErr w:type="gramStart"/>
      <w:r w:rsidRPr="00EB7D26">
        <w:t>: Могут</w:t>
      </w:r>
      <w:proofErr w:type="gramEnd"/>
      <w:r w:rsidRPr="00EB7D26">
        <w:t xml:space="preserve"> применяться групповые политики, ограничивающие возможность создания и выполнения задач для определенных пользователей или групп.</w:t>
      </w:r>
    </w:p>
    <w:p w14:paraId="5E868369" w14:textId="5CD3DDDC" w:rsidR="00E06521" w:rsidRDefault="00E06521" w:rsidP="00054197">
      <w:pPr>
        <w:spacing w:line="240" w:lineRule="auto"/>
        <w:ind w:firstLine="0"/>
      </w:pPr>
    </w:p>
    <w:p w14:paraId="7052E34D" w14:textId="77777777" w:rsidR="00E06521" w:rsidRPr="00E06521" w:rsidRDefault="00E06521" w:rsidP="00E06521"/>
    <w:sectPr w:rsidR="00E06521" w:rsidRPr="00E06521" w:rsidSect="007F07E7">
      <w:footerReference w:type="defaul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E7977" w14:textId="77777777" w:rsidR="00173AEC" w:rsidRPr="00D60F71" w:rsidRDefault="00173AE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53A5B75" w14:textId="77777777" w:rsidR="00173AEC" w:rsidRPr="00D60F71" w:rsidRDefault="00173AE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2173FE3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C87E5" w14:textId="77777777" w:rsidR="00173AEC" w:rsidRPr="00D60F71" w:rsidRDefault="00173AE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D1155CB" w14:textId="77777777" w:rsidR="00173AEC" w:rsidRPr="00D60F71" w:rsidRDefault="00173AEC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31D2E85"/>
    <w:multiLevelType w:val="hybridMultilevel"/>
    <w:tmpl w:val="48F8A5B6"/>
    <w:lvl w:ilvl="0" w:tplc="8B4A08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E22953"/>
    <w:multiLevelType w:val="hybridMultilevel"/>
    <w:tmpl w:val="3A483692"/>
    <w:lvl w:ilvl="0" w:tplc="676067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0" w15:restartNumberingAfterBreak="0">
    <w:nsid w:val="09CC1AE9"/>
    <w:multiLevelType w:val="multilevel"/>
    <w:tmpl w:val="6F544936"/>
    <w:numStyleLink w:val="22"/>
  </w:abstractNum>
  <w:abstractNum w:abstractNumId="11" w15:restartNumberingAfterBreak="0">
    <w:nsid w:val="15E11315"/>
    <w:multiLevelType w:val="hybridMultilevel"/>
    <w:tmpl w:val="82440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8447CD"/>
    <w:multiLevelType w:val="hybridMultilevel"/>
    <w:tmpl w:val="730293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736785B"/>
    <w:multiLevelType w:val="hybridMultilevel"/>
    <w:tmpl w:val="68FA99C4"/>
    <w:lvl w:ilvl="0" w:tplc="C4EE63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1" w15:restartNumberingAfterBreak="0">
    <w:nsid w:val="35303FE8"/>
    <w:multiLevelType w:val="hybridMultilevel"/>
    <w:tmpl w:val="D5BE56D8"/>
    <w:lvl w:ilvl="0" w:tplc="8424D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5595CE2"/>
    <w:multiLevelType w:val="hybridMultilevel"/>
    <w:tmpl w:val="4BBC01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46346AC"/>
    <w:multiLevelType w:val="hybridMultilevel"/>
    <w:tmpl w:val="4C3AE10A"/>
    <w:lvl w:ilvl="0" w:tplc="EC2881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32508F9"/>
    <w:multiLevelType w:val="hybridMultilevel"/>
    <w:tmpl w:val="CB3C44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5B26765"/>
    <w:multiLevelType w:val="hybridMultilevel"/>
    <w:tmpl w:val="DB5A89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66B0DC3"/>
    <w:multiLevelType w:val="hybridMultilevel"/>
    <w:tmpl w:val="26944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E9A7CBF"/>
    <w:multiLevelType w:val="hybridMultilevel"/>
    <w:tmpl w:val="0C6AAF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FE115C8"/>
    <w:multiLevelType w:val="hybridMultilevel"/>
    <w:tmpl w:val="CA42E982"/>
    <w:lvl w:ilvl="0" w:tplc="9B1E52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9B3E96"/>
    <w:multiLevelType w:val="hybridMultilevel"/>
    <w:tmpl w:val="6F80DD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7630063">
    <w:abstractNumId w:val="20"/>
  </w:num>
  <w:num w:numId="2" w16cid:durableId="433670021">
    <w:abstractNumId w:val="40"/>
  </w:num>
  <w:num w:numId="3" w16cid:durableId="1345546987">
    <w:abstractNumId w:val="18"/>
  </w:num>
  <w:num w:numId="4" w16cid:durableId="1958752473">
    <w:abstractNumId w:val="1"/>
  </w:num>
  <w:num w:numId="5" w16cid:durableId="961156939">
    <w:abstractNumId w:val="41"/>
  </w:num>
  <w:num w:numId="6" w16cid:durableId="702444235">
    <w:abstractNumId w:val="30"/>
  </w:num>
  <w:num w:numId="7" w16cid:durableId="767000317">
    <w:abstractNumId w:val="9"/>
  </w:num>
  <w:num w:numId="8" w16cid:durableId="1302271044">
    <w:abstractNumId w:val="17"/>
  </w:num>
  <w:num w:numId="9" w16cid:durableId="523324766">
    <w:abstractNumId w:val="13"/>
  </w:num>
  <w:num w:numId="10" w16cid:durableId="1543328613">
    <w:abstractNumId w:val="32"/>
  </w:num>
  <w:num w:numId="11" w16cid:durableId="2064281280">
    <w:abstractNumId w:val="7"/>
  </w:num>
  <w:num w:numId="12" w16cid:durableId="617107820">
    <w:abstractNumId w:val="37"/>
  </w:num>
  <w:num w:numId="13" w16cid:durableId="880895860">
    <w:abstractNumId w:val="0"/>
  </w:num>
  <w:num w:numId="14" w16cid:durableId="1920942390">
    <w:abstractNumId w:val="38"/>
  </w:num>
  <w:num w:numId="15" w16cid:durableId="1067849417">
    <w:abstractNumId w:val="10"/>
  </w:num>
  <w:num w:numId="16" w16cid:durableId="1525364226">
    <w:abstractNumId w:val="22"/>
  </w:num>
  <w:num w:numId="17" w16cid:durableId="998577596">
    <w:abstractNumId w:val="15"/>
  </w:num>
  <w:num w:numId="18" w16cid:durableId="563373679">
    <w:abstractNumId w:val="12"/>
  </w:num>
  <w:num w:numId="19" w16cid:durableId="135688419">
    <w:abstractNumId w:val="35"/>
  </w:num>
  <w:num w:numId="20" w16cid:durableId="1132022910">
    <w:abstractNumId w:val="3"/>
  </w:num>
  <w:num w:numId="21" w16cid:durableId="1302731741">
    <w:abstractNumId w:val="4"/>
  </w:num>
  <w:num w:numId="22" w16cid:durableId="1768883599">
    <w:abstractNumId w:val="24"/>
  </w:num>
  <w:num w:numId="23" w16cid:durableId="426971476">
    <w:abstractNumId w:val="14"/>
  </w:num>
  <w:num w:numId="24" w16cid:durableId="2091731886">
    <w:abstractNumId w:val="2"/>
  </w:num>
  <w:num w:numId="25" w16cid:durableId="2039770543">
    <w:abstractNumId w:val="32"/>
    <w:lvlOverride w:ilvl="0">
      <w:startOverride w:val="1"/>
    </w:lvlOverride>
  </w:num>
  <w:num w:numId="26" w16cid:durableId="1714378193">
    <w:abstractNumId w:val="39"/>
  </w:num>
  <w:num w:numId="27" w16cid:durableId="753942700">
    <w:abstractNumId w:val="31"/>
  </w:num>
  <w:num w:numId="28" w16cid:durableId="1409308805">
    <w:abstractNumId w:val="5"/>
  </w:num>
  <w:num w:numId="29" w16cid:durableId="1834224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7705298">
    <w:abstractNumId w:val="25"/>
  </w:num>
  <w:num w:numId="31" w16cid:durableId="524634701">
    <w:abstractNumId w:val="21"/>
  </w:num>
  <w:num w:numId="32" w16cid:durableId="927616724">
    <w:abstractNumId w:val="19"/>
  </w:num>
  <w:num w:numId="33" w16cid:durableId="458182975">
    <w:abstractNumId w:val="16"/>
  </w:num>
  <w:num w:numId="34" w16cid:durableId="990790402">
    <w:abstractNumId w:val="27"/>
  </w:num>
  <w:num w:numId="35" w16cid:durableId="2127037452">
    <w:abstractNumId w:val="36"/>
  </w:num>
  <w:num w:numId="36" w16cid:durableId="918632256">
    <w:abstractNumId w:val="33"/>
  </w:num>
  <w:num w:numId="37" w16cid:durableId="1182860868">
    <w:abstractNumId w:val="11"/>
  </w:num>
  <w:num w:numId="38" w16cid:durableId="892161597">
    <w:abstractNumId w:val="23"/>
  </w:num>
  <w:num w:numId="39" w16cid:durableId="1439787510">
    <w:abstractNumId w:val="29"/>
  </w:num>
  <w:num w:numId="40" w16cid:durableId="190072583">
    <w:abstractNumId w:val="39"/>
  </w:num>
  <w:num w:numId="41" w16cid:durableId="544561412">
    <w:abstractNumId w:val="6"/>
  </w:num>
  <w:num w:numId="42" w16cid:durableId="1156342324">
    <w:abstractNumId w:val="8"/>
  </w:num>
  <w:num w:numId="43" w16cid:durableId="986710745">
    <w:abstractNumId w:val="26"/>
  </w:num>
  <w:num w:numId="44" w16cid:durableId="1390304881">
    <w:abstractNumId w:val="34"/>
  </w:num>
  <w:num w:numId="45" w16cid:durableId="379599921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960"/>
    <w:rsid w:val="0000286D"/>
    <w:rsid w:val="00003B3C"/>
    <w:rsid w:val="000040AC"/>
    <w:rsid w:val="0000559F"/>
    <w:rsid w:val="00025991"/>
    <w:rsid w:val="00035294"/>
    <w:rsid w:val="00035C4C"/>
    <w:rsid w:val="0003656F"/>
    <w:rsid w:val="0003777A"/>
    <w:rsid w:val="00040837"/>
    <w:rsid w:val="000429AF"/>
    <w:rsid w:val="00051931"/>
    <w:rsid w:val="00054197"/>
    <w:rsid w:val="0006172D"/>
    <w:rsid w:val="00061E5C"/>
    <w:rsid w:val="000633D9"/>
    <w:rsid w:val="00063A15"/>
    <w:rsid w:val="00064E8B"/>
    <w:rsid w:val="00090579"/>
    <w:rsid w:val="00095910"/>
    <w:rsid w:val="000A2974"/>
    <w:rsid w:val="000B1B23"/>
    <w:rsid w:val="000B1F41"/>
    <w:rsid w:val="000B5D9C"/>
    <w:rsid w:val="000E1C6D"/>
    <w:rsid w:val="000E5328"/>
    <w:rsid w:val="000E75AC"/>
    <w:rsid w:val="000F485A"/>
    <w:rsid w:val="000F71FD"/>
    <w:rsid w:val="00110675"/>
    <w:rsid w:val="00111FF9"/>
    <w:rsid w:val="0011534B"/>
    <w:rsid w:val="001201E8"/>
    <w:rsid w:val="00134492"/>
    <w:rsid w:val="00151BEC"/>
    <w:rsid w:val="00162375"/>
    <w:rsid w:val="0017214E"/>
    <w:rsid w:val="00173154"/>
    <w:rsid w:val="00173AEC"/>
    <w:rsid w:val="001832F5"/>
    <w:rsid w:val="00187BA0"/>
    <w:rsid w:val="0019030B"/>
    <w:rsid w:val="00191959"/>
    <w:rsid w:val="001A0A56"/>
    <w:rsid w:val="001A2C37"/>
    <w:rsid w:val="001B1B03"/>
    <w:rsid w:val="001B32F7"/>
    <w:rsid w:val="001C446D"/>
    <w:rsid w:val="001D72D1"/>
    <w:rsid w:val="001D7FCE"/>
    <w:rsid w:val="001E6E38"/>
    <w:rsid w:val="001F0724"/>
    <w:rsid w:val="0020070E"/>
    <w:rsid w:val="00211A78"/>
    <w:rsid w:val="00220374"/>
    <w:rsid w:val="0022380E"/>
    <w:rsid w:val="00237987"/>
    <w:rsid w:val="002523D2"/>
    <w:rsid w:val="00252974"/>
    <w:rsid w:val="0025334A"/>
    <w:rsid w:val="00263136"/>
    <w:rsid w:val="002632D6"/>
    <w:rsid w:val="00265DC2"/>
    <w:rsid w:val="00265FBC"/>
    <w:rsid w:val="0027715B"/>
    <w:rsid w:val="00280491"/>
    <w:rsid w:val="00295947"/>
    <w:rsid w:val="00295A22"/>
    <w:rsid w:val="002C124A"/>
    <w:rsid w:val="002C46B9"/>
    <w:rsid w:val="002D1672"/>
    <w:rsid w:val="002D5C58"/>
    <w:rsid w:val="002E373A"/>
    <w:rsid w:val="002E7750"/>
    <w:rsid w:val="0030058A"/>
    <w:rsid w:val="0030071C"/>
    <w:rsid w:val="00302E60"/>
    <w:rsid w:val="00303877"/>
    <w:rsid w:val="00311D01"/>
    <w:rsid w:val="00312B77"/>
    <w:rsid w:val="003164D8"/>
    <w:rsid w:val="00321776"/>
    <w:rsid w:val="00327A23"/>
    <w:rsid w:val="00332480"/>
    <w:rsid w:val="00335379"/>
    <w:rsid w:val="00341A02"/>
    <w:rsid w:val="00344960"/>
    <w:rsid w:val="00346D3B"/>
    <w:rsid w:val="00371E39"/>
    <w:rsid w:val="0037417C"/>
    <w:rsid w:val="00374C59"/>
    <w:rsid w:val="00374D5F"/>
    <w:rsid w:val="00383C5C"/>
    <w:rsid w:val="00384ECC"/>
    <w:rsid w:val="00385F53"/>
    <w:rsid w:val="0039182D"/>
    <w:rsid w:val="00395E78"/>
    <w:rsid w:val="0039713C"/>
    <w:rsid w:val="003B2153"/>
    <w:rsid w:val="003B7418"/>
    <w:rsid w:val="003C218B"/>
    <w:rsid w:val="003D414E"/>
    <w:rsid w:val="003E0208"/>
    <w:rsid w:val="003E4132"/>
    <w:rsid w:val="003E480D"/>
    <w:rsid w:val="003E4C7B"/>
    <w:rsid w:val="003E4DEE"/>
    <w:rsid w:val="003F274E"/>
    <w:rsid w:val="003F5CA2"/>
    <w:rsid w:val="0040046C"/>
    <w:rsid w:val="0040671E"/>
    <w:rsid w:val="004156CB"/>
    <w:rsid w:val="00421F4D"/>
    <w:rsid w:val="00422EDE"/>
    <w:rsid w:val="004246ED"/>
    <w:rsid w:val="004329C7"/>
    <w:rsid w:val="00432D9E"/>
    <w:rsid w:val="00435024"/>
    <w:rsid w:val="00453CBA"/>
    <w:rsid w:val="004557D2"/>
    <w:rsid w:val="00456558"/>
    <w:rsid w:val="00457ADC"/>
    <w:rsid w:val="00464D2E"/>
    <w:rsid w:val="00470F63"/>
    <w:rsid w:val="00474B40"/>
    <w:rsid w:val="00475C3D"/>
    <w:rsid w:val="00481317"/>
    <w:rsid w:val="00482C9B"/>
    <w:rsid w:val="00496A1D"/>
    <w:rsid w:val="00497F6F"/>
    <w:rsid w:val="004A5302"/>
    <w:rsid w:val="004B0DAF"/>
    <w:rsid w:val="004B37E8"/>
    <w:rsid w:val="004B5CD2"/>
    <w:rsid w:val="004D5CAB"/>
    <w:rsid w:val="004D6D91"/>
    <w:rsid w:val="004E1421"/>
    <w:rsid w:val="004F270D"/>
    <w:rsid w:val="004F2A89"/>
    <w:rsid w:val="004F68E1"/>
    <w:rsid w:val="004F7F88"/>
    <w:rsid w:val="00506F69"/>
    <w:rsid w:val="00513EE9"/>
    <w:rsid w:val="00514E24"/>
    <w:rsid w:val="00516DFF"/>
    <w:rsid w:val="00530CCB"/>
    <w:rsid w:val="00534827"/>
    <w:rsid w:val="00543CBF"/>
    <w:rsid w:val="00543F39"/>
    <w:rsid w:val="00544F2D"/>
    <w:rsid w:val="00554F6F"/>
    <w:rsid w:val="0056470F"/>
    <w:rsid w:val="00573D32"/>
    <w:rsid w:val="0057482E"/>
    <w:rsid w:val="00575EC0"/>
    <w:rsid w:val="00576810"/>
    <w:rsid w:val="005812E6"/>
    <w:rsid w:val="005C07B4"/>
    <w:rsid w:val="005C2332"/>
    <w:rsid w:val="005C5B9E"/>
    <w:rsid w:val="005D0AD2"/>
    <w:rsid w:val="005D2800"/>
    <w:rsid w:val="005E265D"/>
    <w:rsid w:val="005E4F2A"/>
    <w:rsid w:val="005F5D88"/>
    <w:rsid w:val="00601F8B"/>
    <w:rsid w:val="00623670"/>
    <w:rsid w:val="0065364C"/>
    <w:rsid w:val="00656595"/>
    <w:rsid w:val="006652FF"/>
    <w:rsid w:val="006677A9"/>
    <w:rsid w:val="006714AF"/>
    <w:rsid w:val="00674524"/>
    <w:rsid w:val="00680FA5"/>
    <w:rsid w:val="006A07D4"/>
    <w:rsid w:val="006B3E75"/>
    <w:rsid w:val="006B4CA3"/>
    <w:rsid w:val="006B4DD5"/>
    <w:rsid w:val="006C1BE2"/>
    <w:rsid w:val="006C7A54"/>
    <w:rsid w:val="006D0E95"/>
    <w:rsid w:val="006E2B77"/>
    <w:rsid w:val="006E74E8"/>
    <w:rsid w:val="006E7B40"/>
    <w:rsid w:val="006F3CE1"/>
    <w:rsid w:val="006F5F48"/>
    <w:rsid w:val="006F7FCC"/>
    <w:rsid w:val="00700261"/>
    <w:rsid w:val="00700485"/>
    <w:rsid w:val="007043DE"/>
    <w:rsid w:val="0070592F"/>
    <w:rsid w:val="0071183B"/>
    <w:rsid w:val="007166AB"/>
    <w:rsid w:val="007246FB"/>
    <w:rsid w:val="007251EE"/>
    <w:rsid w:val="0075210F"/>
    <w:rsid w:val="00773594"/>
    <w:rsid w:val="0077381B"/>
    <w:rsid w:val="0078465D"/>
    <w:rsid w:val="007930ED"/>
    <w:rsid w:val="0079475F"/>
    <w:rsid w:val="007A53D5"/>
    <w:rsid w:val="007B7877"/>
    <w:rsid w:val="007C131C"/>
    <w:rsid w:val="007C35CD"/>
    <w:rsid w:val="007C378E"/>
    <w:rsid w:val="007C7F46"/>
    <w:rsid w:val="007D0609"/>
    <w:rsid w:val="007D3A85"/>
    <w:rsid w:val="007E0985"/>
    <w:rsid w:val="007E3B57"/>
    <w:rsid w:val="007F07E7"/>
    <w:rsid w:val="008045D8"/>
    <w:rsid w:val="008110F2"/>
    <w:rsid w:val="008244CC"/>
    <w:rsid w:val="008302C7"/>
    <w:rsid w:val="00830A7C"/>
    <w:rsid w:val="00830F2D"/>
    <w:rsid w:val="008340F3"/>
    <w:rsid w:val="00835DAC"/>
    <w:rsid w:val="008476E3"/>
    <w:rsid w:val="00853432"/>
    <w:rsid w:val="00853F3B"/>
    <w:rsid w:val="00855EBB"/>
    <w:rsid w:val="00856000"/>
    <w:rsid w:val="008605CC"/>
    <w:rsid w:val="00870267"/>
    <w:rsid w:val="00874E73"/>
    <w:rsid w:val="008A0592"/>
    <w:rsid w:val="008A1EBA"/>
    <w:rsid w:val="008B0A82"/>
    <w:rsid w:val="008B1C72"/>
    <w:rsid w:val="008B4B04"/>
    <w:rsid w:val="008B6A2D"/>
    <w:rsid w:val="008C2B89"/>
    <w:rsid w:val="008C5193"/>
    <w:rsid w:val="008D6C4D"/>
    <w:rsid w:val="008F23C4"/>
    <w:rsid w:val="009009FD"/>
    <w:rsid w:val="00917645"/>
    <w:rsid w:val="00917D90"/>
    <w:rsid w:val="009205C8"/>
    <w:rsid w:val="00923E95"/>
    <w:rsid w:val="00925382"/>
    <w:rsid w:val="0093477C"/>
    <w:rsid w:val="00947D3E"/>
    <w:rsid w:val="00960936"/>
    <w:rsid w:val="00961BBB"/>
    <w:rsid w:val="009669B6"/>
    <w:rsid w:val="00982C7E"/>
    <w:rsid w:val="00983861"/>
    <w:rsid w:val="00985035"/>
    <w:rsid w:val="009A4BA1"/>
    <w:rsid w:val="009A58F5"/>
    <w:rsid w:val="009A77CB"/>
    <w:rsid w:val="009B1702"/>
    <w:rsid w:val="009B49C4"/>
    <w:rsid w:val="009C0CF1"/>
    <w:rsid w:val="009C3D77"/>
    <w:rsid w:val="009C60B6"/>
    <w:rsid w:val="009D0645"/>
    <w:rsid w:val="009D0791"/>
    <w:rsid w:val="009D7460"/>
    <w:rsid w:val="009F270C"/>
    <w:rsid w:val="009F5065"/>
    <w:rsid w:val="009F6B11"/>
    <w:rsid w:val="00A03935"/>
    <w:rsid w:val="00A03E39"/>
    <w:rsid w:val="00A2111C"/>
    <w:rsid w:val="00A233A8"/>
    <w:rsid w:val="00A40C1B"/>
    <w:rsid w:val="00A55732"/>
    <w:rsid w:val="00A60215"/>
    <w:rsid w:val="00A64183"/>
    <w:rsid w:val="00A64B1F"/>
    <w:rsid w:val="00A66241"/>
    <w:rsid w:val="00A738DD"/>
    <w:rsid w:val="00A76BFB"/>
    <w:rsid w:val="00A83DDA"/>
    <w:rsid w:val="00A85541"/>
    <w:rsid w:val="00A91477"/>
    <w:rsid w:val="00A93811"/>
    <w:rsid w:val="00A95BAF"/>
    <w:rsid w:val="00A978B1"/>
    <w:rsid w:val="00AA3FB1"/>
    <w:rsid w:val="00AC2610"/>
    <w:rsid w:val="00AD03E2"/>
    <w:rsid w:val="00AE1D8A"/>
    <w:rsid w:val="00AE1FDE"/>
    <w:rsid w:val="00AE243B"/>
    <w:rsid w:val="00AE53D9"/>
    <w:rsid w:val="00B13B4B"/>
    <w:rsid w:val="00B436CF"/>
    <w:rsid w:val="00B832E8"/>
    <w:rsid w:val="00B86B33"/>
    <w:rsid w:val="00B8756B"/>
    <w:rsid w:val="00B93F00"/>
    <w:rsid w:val="00B968FE"/>
    <w:rsid w:val="00BC55E3"/>
    <w:rsid w:val="00BD523A"/>
    <w:rsid w:val="00BE0ADB"/>
    <w:rsid w:val="00BE19C9"/>
    <w:rsid w:val="00BE1C48"/>
    <w:rsid w:val="00BE6E0C"/>
    <w:rsid w:val="00BF2AF0"/>
    <w:rsid w:val="00C021C8"/>
    <w:rsid w:val="00C10B05"/>
    <w:rsid w:val="00C1387D"/>
    <w:rsid w:val="00C168D1"/>
    <w:rsid w:val="00C174D6"/>
    <w:rsid w:val="00C212CE"/>
    <w:rsid w:val="00C3208B"/>
    <w:rsid w:val="00C36F05"/>
    <w:rsid w:val="00C46369"/>
    <w:rsid w:val="00C469D8"/>
    <w:rsid w:val="00C5031D"/>
    <w:rsid w:val="00C53ADA"/>
    <w:rsid w:val="00C609A1"/>
    <w:rsid w:val="00C643BA"/>
    <w:rsid w:val="00C6615B"/>
    <w:rsid w:val="00C77E41"/>
    <w:rsid w:val="00C83F3E"/>
    <w:rsid w:val="00C90FF4"/>
    <w:rsid w:val="00C9261A"/>
    <w:rsid w:val="00C926E2"/>
    <w:rsid w:val="00C93DCC"/>
    <w:rsid w:val="00CC4A52"/>
    <w:rsid w:val="00CD1B73"/>
    <w:rsid w:val="00CD6463"/>
    <w:rsid w:val="00CD69E8"/>
    <w:rsid w:val="00CE3E83"/>
    <w:rsid w:val="00CE7F1D"/>
    <w:rsid w:val="00D11C6B"/>
    <w:rsid w:val="00D1213F"/>
    <w:rsid w:val="00D139C3"/>
    <w:rsid w:val="00D24CF4"/>
    <w:rsid w:val="00D32446"/>
    <w:rsid w:val="00D335CB"/>
    <w:rsid w:val="00D42A42"/>
    <w:rsid w:val="00D5217D"/>
    <w:rsid w:val="00D52829"/>
    <w:rsid w:val="00D562E0"/>
    <w:rsid w:val="00D60F71"/>
    <w:rsid w:val="00D62A94"/>
    <w:rsid w:val="00D645FB"/>
    <w:rsid w:val="00D740EB"/>
    <w:rsid w:val="00D83E8B"/>
    <w:rsid w:val="00D84809"/>
    <w:rsid w:val="00D8707D"/>
    <w:rsid w:val="00D93AA7"/>
    <w:rsid w:val="00D97EFD"/>
    <w:rsid w:val="00DA1B1D"/>
    <w:rsid w:val="00DB39F2"/>
    <w:rsid w:val="00DB66C1"/>
    <w:rsid w:val="00DD6B81"/>
    <w:rsid w:val="00DE3D21"/>
    <w:rsid w:val="00DE5A63"/>
    <w:rsid w:val="00DF0A6F"/>
    <w:rsid w:val="00DF19BC"/>
    <w:rsid w:val="00DF5478"/>
    <w:rsid w:val="00E06521"/>
    <w:rsid w:val="00E13401"/>
    <w:rsid w:val="00E163EF"/>
    <w:rsid w:val="00E17601"/>
    <w:rsid w:val="00E34266"/>
    <w:rsid w:val="00E4129D"/>
    <w:rsid w:val="00E56462"/>
    <w:rsid w:val="00E62509"/>
    <w:rsid w:val="00E675B9"/>
    <w:rsid w:val="00E752B8"/>
    <w:rsid w:val="00E802CE"/>
    <w:rsid w:val="00E80C0D"/>
    <w:rsid w:val="00E80FFE"/>
    <w:rsid w:val="00EB5FF9"/>
    <w:rsid w:val="00EB7D26"/>
    <w:rsid w:val="00EC03D0"/>
    <w:rsid w:val="00EC06C5"/>
    <w:rsid w:val="00EC27AE"/>
    <w:rsid w:val="00EC5903"/>
    <w:rsid w:val="00EF05A2"/>
    <w:rsid w:val="00EF4ADA"/>
    <w:rsid w:val="00F03722"/>
    <w:rsid w:val="00F2105D"/>
    <w:rsid w:val="00F33451"/>
    <w:rsid w:val="00F463D3"/>
    <w:rsid w:val="00F52F00"/>
    <w:rsid w:val="00F570B7"/>
    <w:rsid w:val="00F611A3"/>
    <w:rsid w:val="00F67AC2"/>
    <w:rsid w:val="00F71A87"/>
    <w:rsid w:val="00F72418"/>
    <w:rsid w:val="00F72D85"/>
    <w:rsid w:val="00F7377D"/>
    <w:rsid w:val="00F74364"/>
    <w:rsid w:val="00F91A1E"/>
    <w:rsid w:val="00FA32D6"/>
    <w:rsid w:val="00FB359E"/>
    <w:rsid w:val="00FB5D42"/>
    <w:rsid w:val="00FC334D"/>
    <w:rsid w:val="00FC5BB0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C0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E06521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  <w:style w:type="character" w:customStyle="1" w:styleId="highlight">
    <w:name w:val="highlight"/>
    <w:basedOn w:val="a8"/>
    <w:rsid w:val="00C643BA"/>
  </w:style>
  <w:style w:type="character" w:customStyle="1" w:styleId="markedcontent">
    <w:name w:val="markedcontent"/>
    <w:basedOn w:val="a8"/>
    <w:rsid w:val="00C643BA"/>
  </w:style>
  <w:style w:type="character" w:styleId="affff">
    <w:name w:val="Intense Emphasis"/>
    <w:basedOn w:val="a8"/>
    <w:uiPriority w:val="21"/>
    <w:locked/>
    <w:rsid w:val="00E06521"/>
    <w:rPr>
      <w:i/>
      <w:iCs/>
      <w:color w:val="4F81BD" w:themeColor="accent1"/>
    </w:rPr>
  </w:style>
  <w:style w:type="character" w:styleId="affff0">
    <w:name w:val="Emphasis"/>
    <w:basedOn w:val="a8"/>
    <w:uiPriority w:val="20"/>
    <w:locked/>
    <w:rsid w:val="00E06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50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4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01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25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2305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26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6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6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9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10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2023-09-22T12:24:00Z</dcterms:created>
  <dcterms:modified xsi:type="dcterms:W3CDTF">2024-05-17T13:49:00Z</dcterms:modified>
</cp:coreProperties>
</file>